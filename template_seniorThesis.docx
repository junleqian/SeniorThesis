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51" w:rsidRDefault="00097EA9" w:rsidP="00A83917">
      <w:pPr>
        <w:jc w:val="center"/>
        <w:rPr>
          <w:b/>
          <w:sz w:val="24"/>
          <w:szCs w:val="24"/>
        </w:rPr>
      </w:pPr>
      <w:r w:rsidRPr="00097EA9">
        <w:rPr>
          <w:b/>
          <w:sz w:val="32"/>
          <w:szCs w:val="32"/>
        </w:rPr>
        <w:t>TITLE</w:t>
      </w:r>
      <w:r w:rsidR="00281E62">
        <w:rPr>
          <w:b/>
          <w:sz w:val="32"/>
          <w:szCs w:val="32"/>
        </w:rPr>
        <w:t xml:space="preserve"> (All capital letters; 14pt., centered, Bold) </w:t>
      </w:r>
    </w:p>
    <w:p w:rsidR="00097EA9" w:rsidRDefault="00097EA9" w:rsidP="00A83917">
      <w:pPr>
        <w:jc w:val="center"/>
        <w:rPr>
          <w:b/>
          <w:sz w:val="24"/>
          <w:szCs w:val="24"/>
        </w:rPr>
      </w:pPr>
    </w:p>
    <w:p w:rsidR="00097EA9" w:rsidRDefault="00097EA9" w:rsidP="00A839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Authors</w:t>
      </w:r>
      <w:r w:rsidR="00281E62">
        <w:rPr>
          <w:b/>
          <w:sz w:val="24"/>
          <w:szCs w:val="24"/>
        </w:rPr>
        <w:t xml:space="preserve"> (12 pt., centered)</w:t>
      </w:r>
      <w:bookmarkStart w:id="0" w:name="_GoBack"/>
      <w:bookmarkEnd w:id="0"/>
    </w:p>
    <w:p w:rsidR="00097EA9" w:rsidRDefault="00097EA9" w:rsidP="00A839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Affiliation</w:t>
      </w:r>
      <w:r w:rsidR="00EC5618">
        <w:rPr>
          <w:b/>
          <w:sz w:val="24"/>
          <w:szCs w:val="24"/>
        </w:rPr>
        <w:t>/Address</w:t>
      </w:r>
      <w:r w:rsidR="00281E62">
        <w:rPr>
          <w:b/>
          <w:sz w:val="24"/>
          <w:szCs w:val="24"/>
        </w:rPr>
        <w:t xml:space="preserve"> (12 pt., centered)</w:t>
      </w:r>
    </w:p>
    <w:p w:rsidR="00097EA9" w:rsidRDefault="00EC5618" w:rsidP="00A839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  <w:r w:rsidR="00281E62">
        <w:rPr>
          <w:b/>
          <w:sz w:val="24"/>
          <w:szCs w:val="24"/>
        </w:rPr>
        <w:t xml:space="preserve"> (12 pt., centered)</w:t>
      </w:r>
    </w:p>
    <w:p w:rsidR="00097EA9" w:rsidRDefault="00D36EDB" w:rsidP="00A839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and year (12 pt., centered)</w:t>
      </w:r>
    </w:p>
    <w:p w:rsidR="00281E62" w:rsidRDefault="00097EA9" w:rsidP="00281E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Advisor</w:t>
      </w:r>
      <w:r w:rsidR="00EC5618">
        <w:rPr>
          <w:b/>
          <w:sz w:val="24"/>
          <w:szCs w:val="24"/>
        </w:rPr>
        <w:t xml:space="preserve"> (</w:t>
      </w:r>
      <w:r w:rsidR="00281E62">
        <w:rPr>
          <w:b/>
          <w:sz w:val="24"/>
          <w:szCs w:val="24"/>
        </w:rPr>
        <w:t>12 pt., centered)</w:t>
      </w:r>
    </w:p>
    <w:p w:rsidR="00281E62" w:rsidRDefault="00281E62" w:rsidP="00281E62">
      <w:pPr>
        <w:rPr>
          <w:b/>
          <w:sz w:val="24"/>
          <w:szCs w:val="24"/>
        </w:rPr>
      </w:pPr>
    </w:p>
    <w:p w:rsidR="00281E62" w:rsidRDefault="00281E62" w:rsidP="00281E62">
      <w:pPr>
        <w:rPr>
          <w:b/>
          <w:sz w:val="24"/>
          <w:szCs w:val="24"/>
        </w:rPr>
      </w:pPr>
    </w:p>
    <w:p w:rsidR="00281E62" w:rsidRDefault="00281E62" w:rsidP="00281E62">
      <w:pPr>
        <w:rPr>
          <w:b/>
          <w:sz w:val="24"/>
          <w:szCs w:val="24"/>
        </w:rPr>
      </w:pPr>
    </w:p>
    <w:p w:rsidR="00EC5618" w:rsidRDefault="00CE5172" w:rsidP="00281E62">
      <w:pPr>
        <w:rPr>
          <w:sz w:val="24"/>
          <w:szCs w:val="24"/>
        </w:rPr>
      </w:pPr>
      <w:r>
        <w:rPr>
          <w:b/>
          <w:sz w:val="24"/>
          <w:szCs w:val="24"/>
        </w:rPr>
        <w:t>ABSTRACT</w:t>
      </w:r>
      <w:r w:rsidR="00281E62" w:rsidRPr="00281E62">
        <w:rPr>
          <w:sz w:val="24"/>
          <w:szCs w:val="24"/>
        </w:rPr>
        <w:t xml:space="preserve"> </w:t>
      </w:r>
    </w:p>
    <w:p w:rsidR="00EC5618" w:rsidRDefault="00EC5618" w:rsidP="00281E62">
      <w:pPr>
        <w:rPr>
          <w:sz w:val="24"/>
          <w:szCs w:val="24"/>
        </w:rPr>
      </w:pPr>
    </w:p>
    <w:p w:rsidR="00281E62" w:rsidRDefault="00EC5618" w:rsidP="00281E62">
      <w:pPr>
        <w:rPr>
          <w:sz w:val="24"/>
          <w:szCs w:val="24"/>
        </w:rPr>
      </w:pPr>
      <w:r>
        <w:rPr>
          <w:sz w:val="24"/>
          <w:szCs w:val="24"/>
        </w:rPr>
        <w:t xml:space="preserve">Text - </w:t>
      </w:r>
      <w:r w:rsidR="00281E62" w:rsidRPr="00281E62">
        <w:rPr>
          <w:sz w:val="24"/>
          <w:szCs w:val="24"/>
        </w:rPr>
        <w:t>12 pt., regular font, bold</w:t>
      </w:r>
      <w:r w:rsidR="00883F7A">
        <w:rPr>
          <w:sz w:val="24"/>
          <w:szCs w:val="24"/>
        </w:rPr>
        <w:t xml:space="preserve">. </w:t>
      </w:r>
      <w:proofErr w:type="gramStart"/>
      <w:r w:rsidR="00883F7A">
        <w:rPr>
          <w:sz w:val="24"/>
          <w:szCs w:val="24"/>
        </w:rPr>
        <w:t>Margins 1” all around.</w:t>
      </w:r>
      <w:proofErr w:type="gramEnd"/>
      <w:r w:rsidR="00883F7A">
        <w:rPr>
          <w:sz w:val="24"/>
          <w:szCs w:val="24"/>
        </w:rPr>
        <w:t xml:space="preserve"> </w:t>
      </w: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Default="00EC5618" w:rsidP="00281E62">
      <w:pPr>
        <w:rPr>
          <w:sz w:val="24"/>
          <w:szCs w:val="24"/>
        </w:rPr>
      </w:pPr>
    </w:p>
    <w:p w:rsidR="00EC5618" w:rsidRPr="00281E62" w:rsidRDefault="00EC5618" w:rsidP="00281E62">
      <w:pPr>
        <w:rPr>
          <w:sz w:val="24"/>
          <w:szCs w:val="24"/>
        </w:rPr>
      </w:pPr>
      <w:r>
        <w:rPr>
          <w:sz w:val="24"/>
          <w:szCs w:val="24"/>
        </w:rPr>
        <w:t>*Work on this research is supported by….. (include if applicable)</w:t>
      </w:r>
    </w:p>
    <w:sectPr w:rsidR="00EC5618" w:rsidRPr="00281E62" w:rsidSect="0028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E1"/>
    <w:rsid w:val="0004024C"/>
    <w:rsid w:val="00097EA9"/>
    <w:rsid w:val="00107A2E"/>
    <w:rsid w:val="00281E62"/>
    <w:rsid w:val="00391DBD"/>
    <w:rsid w:val="003D51CE"/>
    <w:rsid w:val="003F01E1"/>
    <w:rsid w:val="00651151"/>
    <w:rsid w:val="00765B55"/>
    <w:rsid w:val="00883F7A"/>
    <w:rsid w:val="008F008D"/>
    <w:rsid w:val="00A83917"/>
    <w:rsid w:val="00CE5172"/>
    <w:rsid w:val="00D36EDB"/>
    <w:rsid w:val="00E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5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5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an10\AppData\Local\Temp\AbstractFormatTemplate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AbstractFormatTemplateA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- UIUC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ews-labadm</dc:creator>
  <cp:lastModifiedBy>ews-labadm</cp:lastModifiedBy>
  <cp:revision>1</cp:revision>
  <dcterms:created xsi:type="dcterms:W3CDTF">2012-10-29T17:31:00Z</dcterms:created>
  <dcterms:modified xsi:type="dcterms:W3CDTF">2012-10-29T17:53:00Z</dcterms:modified>
</cp:coreProperties>
</file>